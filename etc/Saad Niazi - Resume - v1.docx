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602" w:type="pct"/>
        <w:tblInd w:w="-450" w:type="dxa"/>
        <w:tblLayout w:type="fixed"/>
        <w:tblLook w:val="0620" w:firstRow="1" w:lastRow="0" w:firstColumn="0" w:lastColumn="0" w:noHBand="1" w:noVBand="1"/>
        <w:tblDescription w:val="Resume layout table"/>
      </w:tblPr>
      <w:tblGrid>
        <w:gridCol w:w="1710"/>
        <w:gridCol w:w="9180"/>
      </w:tblGrid>
      <w:tr w:rsidR="00927723" w:rsidRPr="00A51544" w14:paraId="6EED00E3" w14:textId="77777777" w:rsidTr="00A51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</w:tcPr>
          <w:p w14:paraId="077E5BD0" w14:textId="77777777" w:rsidR="00927723" w:rsidRPr="00A51544" w:rsidRDefault="00927723" w:rsidP="009A7D3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180" w:type="dxa"/>
          </w:tcPr>
          <w:p w14:paraId="1594FE60" w14:textId="6E4C75A0" w:rsidR="00F132C7" w:rsidRPr="00A51544" w:rsidRDefault="00AA66EF" w:rsidP="00AA66EF">
            <w:pPr>
              <w:pStyle w:val="Title"/>
              <w:rPr>
                <w:b/>
                <w:bCs w:val="0"/>
                <w:sz w:val="24"/>
                <w:szCs w:val="24"/>
              </w:rPr>
            </w:pPr>
            <w:r w:rsidRPr="00A51544">
              <w:rPr>
                <w:b/>
                <w:bCs w:val="0"/>
                <w:sz w:val="24"/>
                <w:szCs w:val="24"/>
              </w:rPr>
              <w:t>Saad K. Niazi</w:t>
            </w:r>
          </w:p>
          <w:p w14:paraId="0FEF6B1D" w14:textId="07F94772" w:rsidR="00927723" w:rsidRPr="00A51544" w:rsidRDefault="00AA66EF" w:rsidP="00AA66EF">
            <w:pPr>
              <w:pStyle w:val="NoSpacing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 xml:space="preserve">Woodbridge, VA </w:t>
            </w:r>
            <w:r w:rsidR="00927723" w:rsidRPr="00A51544">
              <w:rPr>
                <w:sz w:val="20"/>
                <w:szCs w:val="20"/>
              </w:rPr>
              <w:t>|</w:t>
            </w:r>
            <w:r w:rsidR="00927723" w:rsidRPr="00A51544">
              <w:rPr>
                <w:kern w:val="20"/>
                <w:sz w:val="20"/>
                <w:szCs w:val="20"/>
              </w:rPr>
              <w:t> </w:t>
            </w:r>
            <w:r w:rsidRPr="00A51544">
              <w:rPr>
                <w:sz w:val="20"/>
                <w:szCs w:val="20"/>
              </w:rPr>
              <w:t>niaziksaad@gmail.com |</w:t>
            </w:r>
            <w:r w:rsidR="00927723" w:rsidRPr="00A51544">
              <w:rPr>
                <w:sz w:val="20"/>
                <w:szCs w:val="20"/>
              </w:rPr>
              <w:t> </w:t>
            </w:r>
            <w:r w:rsidRPr="00A51544">
              <w:rPr>
                <w:sz w:val="20"/>
                <w:szCs w:val="20"/>
              </w:rPr>
              <w:t>571.477.5410</w:t>
            </w:r>
            <w:r w:rsidR="00524EEF">
              <w:rPr>
                <w:sz w:val="20"/>
                <w:szCs w:val="20"/>
              </w:rPr>
              <w:br/>
            </w:r>
            <w:r w:rsidR="00A51544" w:rsidRPr="00A51544">
              <w:rPr>
                <w:sz w:val="20"/>
                <w:szCs w:val="20"/>
              </w:rPr>
              <w:t xml:space="preserve">LinkedIn: </w:t>
            </w:r>
            <w:hyperlink r:id="rId7" w:history="1">
              <w:r w:rsidR="00A51544" w:rsidRPr="00A51544">
                <w:rPr>
                  <w:rStyle w:val="Hyperlink"/>
                  <w:rFonts w:ascii="Arial" w:hAnsi="Arial" w:cs="Arial"/>
                  <w:color w:val="C00000"/>
                  <w:sz w:val="20"/>
                  <w:szCs w:val="20"/>
                </w:rPr>
                <w:t>https://www.linkedin.com/in/saad-niazi-894090199/</w:t>
              </w:r>
            </w:hyperlink>
          </w:p>
        </w:tc>
      </w:tr>
      <w:tr w:rsidR="00927723" w:rsidRPr="00A51544" w14:paraId="32F2659C" w14:textId="77777777" w:rsidTr="00A51544">
        <w:tc>
          <w:tcPr>
            <w:tcW w:w="1710" w:type="dxa"/>
          </w:tcPr>
          <w:p w14:paraId="1547FE00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Objective</w:t>
            </w:r>
          </w:p>
        </w:tc>
        <w:tc>
          <w:tcPr>
            <w:tcW w:w="9180" w:type="dxa"/>
          </w:tcPr>
          <w:p w14:paraId="05E81175" w14:textId="367C29BC" w:rsidR="00927723" w:rsidRPr="00A51544" w:rsidRDefault="00A51544" w:rsidP="009A7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Expand my knowledge and experience in an innovative technical environment</w:t>
            </w:r>
            <w:r w:rsidR="0068504D">
              <w:rPr>
                <w:sz w:val="20"/>
                <w:szCs w:val="20"/>
              </w:rPr>
              <w:t xml:space="preserve"> with a focus on computer science and development.</w:t>
            </w:r>
          </w:p>
        </w:tc>
      </w:tr>
      <w:tr w:rsidR="00927723" w:rsidRPr="00A51544" w14:paraId="3B132503" w14:textId="77777777" w:rsidTr="00A51544">
        <w:tc>
          <w:tcPr>
            <w:tcW w:w="1710" w:type="dxa"/>
          </w:tcPr>
          <w:p w14:paraId="1830DCAE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Skills &amp; Abilities</w:t>
            </w:r>
          </w:p>
        </w:tc>
        <w:tc>
          <w:tcPr>
            <w:tcW w:w="9180" w:type="dxa"/>
          </w:tcPr>
          <w:p w14:paraId="2C75A72A" w14:textId="77777777" w:rsidR="00A51544" w:rsidRPr="00A51544" w:rsidRDefault="00A51544" w:rsidP="00A5154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Bilingual (Proficient in Urdu and English)</w:t>
            </w:r>
          </w:p>
          <w:p w14:paraId="734B4DDF" w14:textId="55DB7BD9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Mathematics</w:t>
            </w:r>
          </w:p>
          <w:p w14:paraId="2AF7554E" w14:textId="3D41F8FE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Creativity</w:t>
            </w:r>
            <w:r w:rsidR="00CF030B">
              <w:rPr>
                <w:rFonts w:ascii="Arial" w:hAnsi="Arial" w:cs="Arial"/>
                <w:sz w:val="20"/>
                <w:szCs w:val="20"/>
              </w:rPr>
              <w:t xml:space="preserve"> and experimentation</w:t>
            </w:r>
          </w:p>
          <w:p w14:paraId="565B86D0" w14:textId="139F62DC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Electronics</w:t>
            </w:r>
          </w:p>
          <w:p w14:paraId="60FD95E9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Data visualization</w:t>
            </w:r>
          </w:p>
          <w:p w14:paraId="7B6CF152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Attention to detail</w:t>
            </w:r>
          </w:p>
          <w:p w14:paraId="6C3E988B" w14:textId="42ADF238" w:rsidR="00E9186A" w:rsidRPr="00A51544" w:rsidRDefault="00E9186A" w:rsidP="00A5154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Critical thinking</w:t>
            </w:r>
            <w:r w:rsidR="00CF030B">
              <w:rPr>
                <w:rFonts w:ascii="Arial" w:hAnsi="Arial" w:cs="Arial"/>
                <w:sz w:val="20"/>
                <w:szCs w:val="20"/>
              </w:rPr>
              <w:t xml:space="preserve"> and exploration</w:t>
            </w:r>
          </w:p>
          <w:p w14:paraId="56BAA1F5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Computer and technology knowledge</w:t>
            </w:r>
          </w:p>
          <w:p w14:paraId="50E4170F" w14:textId="77777777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Adobe Creative Suite (Dreamweaver)</w:t>
            </w:r>
          </w:p>
          <w:p w14:paraId="6D644760" w14:textId="6E3AB001" w:rsidR="00E9186A" w:rsidRPr="00A51544" w:rsidRDefault="00E9186A" w:rsidP="00E918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>Microsoft Office Suite</w:t>
            </w:r>
          </w:p>
        </w:tc>
      </w:tr>
      <w:tr w:rsidR="00927723" w:rsidRPr="00A51544" w14:paraId="5E785C94" w14:textId="77777777" w:rsidTr="00A51544">
        <w:tc>
          <w:tcPr>
            <w:tcW w:w="1710" w:type="dxa"/>
          </w:tcPr>
          <w:p w14:paraId="687FB6BC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Experience</w:t>
            </w:r>
          </w:p>
        </w:tc>
        <w:tc>
          <w:tcPr>
            <w:tcW w:w="9180" w:type="dxa"/>
          </w:tcPr>
          <w:p w14:paraId="0692318D" w14:textId="425804F3" w:rsidR="00927723" w:rsidRPr="00A51544" w:rsidRDefault="002E3903" w:rsidP="009A7D30">
            <w:pPr>
              <w:pStyle w:val="Heading2"/>
              <w:outlineLvl w:val="1"/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Customer Service &amp; Sales</w:t>
            </w:r>
            <w:r w:rsidR="00927723" w:rsidRPr="00A51544">
              <w:rPr>
                <w:sz w:val="20"/>
                <w:szCs w:val="20"/>
              </w:rPr>
              <w:t xml:space="preserve"> </w:t>
            </w:r>
            <w:r w:rsidR="00AA66EF" w:rsidRPr="00A51544">
              <w:rPr>
                <w:sz w:val="20"/>
                <w:szCs w:val="20"/>
              </w:rPr>
              <w:t>ikea – Woodbridge, VA</w:t>
            </w:r>
          </w:p>
          <w:p w14:paraId="3183AD3D" w14:textId="7CDBDD0A" w:rsidR="00927723" w:rsidRPr="00A51544" w:rsidRDefault="00AA66EF" w:rsidP="009A7D30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April 2021 – February 2022</w:t>
            </w:r>
          </w:p>
          <w:p w14:paraId="073F8D55" w14:textId="3C4C8413" w:rsidR="00E9186A" w:rsidRPr="00A51544" w:rsidRDefault="000D6691" w:rsidP="00A515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Reach and maintain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 daily sales goals</w:t>
            </w:r>
            <w:r>
              <w:rPr>
                <w:rFonts w:ascii="Arial" w:hAnsi="Arial" w:cs="Arial"/>
                <w:sz w:val="20"/>
                <w:szCs w:val="20"/>
              </w:rPr>
              <w:t>. Mul</w:t>
            </w:r>
            <w:r w:rsidR="00146459">
              <w:rPr>
                <w:rFonts w:ascii="Arial" w:hAnsi="Arial" w:cs="Arial"/>
                <w:sz w:val="20"/>
                <w:szCs w:val="20"/>
              </w:rPr>
              <w:t xml:space="preserve">tiple responsibilities including management of 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retail </w:t>
            </w:r>
            <w:r w:rsidR="00A51544" w:rsidRPr="00A51544">
              <w:rPr>
                <w:rFonts w:ascii="Arial" w:hAnsi="Arial" w:cs="Arial"/>
                <w:sz w:val="20"/>
                <w:szCs w:val="20"/>
              </w:rPr>
              <w:t>spaces,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 inventory management techniques, </w:t>
            </w:r>
            <w:r w:rsidR="00BF2B70">
              <w:rPr>
                <w:rFonts w:ascii="Arial" w:hAnsi="Arial" w:cs="Arial"/>
                <w:sz w:val="20"/>
                <w:szCs w:val="20"/>
              </w:rPr>
              <w:t>expert using the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 xml:space="preserve"> RDT system</w:t>
            </w:r>
            <w:r w:rsidR="00BF2B70">
              <w:rPr>
                <w:rFonts w:ascii="Arial" w:hAnsi="Arial" w:cs="Arial"/>
                <w:sz w:val="20"/>
                <w:szCs w:val="20"/>
              </w:rPr>
              <w:t>. M</w:t>
            </w:r>
            <w:r w:rsidR="00E9186A" w:rsidRPr="00A51544">
              <w:rPr>
                <w:rFonts w:ascii="Arial" w:hAnsi="Arial" w:cs="Arial"/>
                <w:sz w:val="20"/>
                <w:szCs w:val="20"/>
              </w:rPr>
              <w:t>aximize sales while also maximizing customer satisfaction</w:t>
            </w:r>
            <w:r w:rsidR="00BF2B7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AFA72F" w14:textId="448F02C0" w:rsidR="00927723" w:rsidRPr="00A51544" w:rsidRDefault="00E9186A" w:rsidP="00A5154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 xml:space="preserve">Amidst covid-19, ensure safety of customers </w:t>
            </w:r>
            <w:r w:rsidR="00BF2B70">
              <w:rPr>
                <w:rFonts w:ascii="Arial" w:hAnsi="Arial" w:cs="Arial"/>
                <w:sz w:val="20"/>
                <w:szCs w:val="20"/>
              </w:rPr>
              <w:t xml:space="preserve">and employees with </w:t>
            </w:r>
            <w:r w:rsidRPr="00A51544">
              <w:rPr>
                <w:rFonts w:ascii="Arial" w:hAnsi="Arial" w:cs="Arial"/>
                <w:sz w:val="20"/>
                <w:szCs w:val="20"/>
              </w:rPr>
              <w:t>frequent sanitization</w:t>
            </w:r>
            <w:r w:rsidR="00BF2B70">
              <w:rPr>
                <w:rFonts w:ascii="Arial" w:hAnsi="Arial" w:cs="Arial"/>
                <w:sz w:val="20"/>
                <w:szCs w:val="20"/>
              </w:rPr>
              <w:t xml:space="preserve"> procedures.</w:t>
            </w:r>
          </w:p>
          <w:p w14:paraId="1D565EF3" w14:textId="0B887159" w:rsidR="00AA66EF" w:rsidRPr="00A51544" w:rsidRDefault="00E9186A" w:rsidP="00AA66EF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amazon logistics</w:t>
            </w:r>
            <w:r w:rsidR="00AA66EF" w:rsidRPr="00A51544">
              <w:rPr>
                <w:sz w:val="20"/>
                <w:szCs w:val="20"/>
              </w:rPr>
              <w:t xml:space="preserve"> </w:t>
            </w:r>
            <w:r w:rsidRPr="00A51544">
              <w:rPr>
                <w:sz w:val="20"/>
                <w:szCs w:val="20"/>
              </w:rPr>
              <w:t>amazon</w:t>
            </w:r>
            <w:r w:rsidR="00AA66EF" w:rsidRPr="00A51544">
              <w:rPr>
                <w:sz w:val="20"/>
                <w:szCs w:val="20"/>
              </w:rPr>
              <w:t xml:space="preserve"> – </w:t>
            </w:r>
            <w:r w:rsidRPr="00A51544">
              <w:rPr>
                <w:sz w:val="20"/>
                <w:szCs w:val="20"/>
              </w:rPr>
              <w:t>springfield</w:t>
            </w:r>
            <w:r w:rsidR="00AA66EF" w:rsidRPr="00A51544">
              <w:rPr>
                <w:sz w:val="20"/>
                <w:szCs w:val="20"/>
              </w:rPr>
              <w:t>, VA</w:t>
            </w:r>
          </w:p>
          <w:p w14:paraId="15854568" w14:textId="5D459123" w:rsidR="00AA66EF" w:rsidRPr="00A51544" w:rsidRDefault="00E9186A" w:rsidP="00AA66EF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september 2020</w:t>
            </w:r>
            <w:r w:rsidR="00AA66EF" w:rsidRPr="00A51544">
              <w:rPr>
                <w:sz w:val="20"/>
                <w:szCs w:val="20"/>
              </w:rPr>
              <w:t xml:space="preserve"> – </w:t>
            </w:r>
            <w:r w:rsidRPr="00A51544">
              <w:rPr>
                <w:sz w:val="20"/>
                <w:szCs w:val="20"/>
              </w:rPr>
              <w:t>october</w:t>
            </w:r>
            <w:r w:rsidR="00AA66EF" w:rsidRPr="00A51544">
              <w:rPr>
                <w:sz w:val="20"/>
                <w:szCs w:val="20"/>
              </w:rPr>
              <w:t xml:space="preserve"> 202</w:t>
            </w:r>
            <w:r w:rsidRPr="00A51544">
              <w:rPr>
                <w:sz w:val="20"/>
                <w:szCs w:val="20"/>
              </w:rPr>
              <w:t>0</w:t>
            </w:r>
          </w:p>
          <w:p w14:paraId="33A8EBB2" w14:textId="07DEF6DC" w:rsidR="00AA66EF" w:rsidRPr="00A51544" w:rsidRDefault="00E9186A" w:rsidP="00A5154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A51544">
              <w:rPr>
                <w:rFonts w:ascii="Arial" w:hAnsi="Arial" w:cs="Arial"/>
                <w:sz w:val="20"/>
                <w:szCs w:val="20"/>
              </w:rPr>
              <w:t xml:space="preserve">Ensuring products reach their locations in a timely manner </w:t>
            </w:r>
            <w:r w:rsidR="0065564C">
              <w:rPr>
                <w:rFonts w:ascii="Arial" w:hAnsi="Arial" w:cs="Arial"/>
                <w:sz w:val="20"/>
                <w:szCs w:val="20"/>
              </w:rPr>
              <w:t>while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increas</w:t>
            </w:r>
            <w:r w:rsidR="0065564C">
              <w:rPr>
                <w:rFonts w:ascii="Arial" w:hAnsi="Arial" w:cs="Arial"/>
                <w:sz w:val="20"/>
                <w:szCs w:val="20"/>
              </w:rPr>
              <w:t>ing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efficiency during the</w:t>
            </w:r>
            <w:r w:rsidRPr="00A51544">
              <w:rPr>
                <w:rFonts w:ascii="Arial" w:hAnsi="Arial" w:cs="Arial"/>
                <w:sz w:val="20"/>
                <w:szCs w:val="20"/>
              </w:rPr>
              <w:t xml:space="preserve"> prime 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A51544">
              <w:rPr>
                <w:rFonts w:ascii="Arial" w:hAnsi="Arial" w:cs="Arial"/>
                <w:sz w:val="20"/>
                <w:szCs w:val="20"/>
              </w:rPr>
              <w:t>COVID-19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65564C">
              <w:rPr>
                <w:rFonts w:ascii="Arial" w:hAnsi="Arial" w:cs="Arial"/>
                <w:sz w:val="20"/>
                <w:szCs w:val="20"/>
              </w:rPr>
              <w:t>Support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51544">
              <w:rPr>
                <w:rFonts w:ascii="Arial" w:hAnsi="Arial" w:cs="Arial"/>
                <w:sz w:val="20"/>
                <w:szCs w:val="20"/>
              </w:rPr>
              <w:t>frequent sanitization</w:t>
            </w:r>
            <w:r w:rsidR="008D77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564C">
              <w:rPr>
                <w:rFonts w:ascii="Arial" w:hAnsi="Arial" w:cs="Arial"/>
                <w:sz w:val="20"/>
                <w:szCs w:val="20"/>
              </w:rPr>
              <w:t>and operational procedures.</w:t>
            </w:r>
          </w:p>
          <w:p w14:paraId="6A6C0216" w14:textId="5FC8D0C9" w:rsidR="00AA66EF" w:rsidRPr="00A51544" w:rsidRDefault="00AA66EF" w:rsidP="00AA66EF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Sales associate</w:t>
            </w:r>
            <w:r w:rsidRPr="00A51544">
              <w:rPr>
                <w:sz w:val="20"/>
                <w:szCs w:val="20"/>
              </w:rPr>
              <w:t xml:space="preserve"> </w:t>
            </w:r>
            <w:r w:rsidR="00E9186A" w:rsidRPr="00A51544">
              <w:rPr>
                <w:sz w:val="20"/>
                <w:szCs w:val="20"/>
              </w:rPr>
              <w:t>tommy hilfiger</w:t>
            </w:r>
            <w:r w:rsidRPr="00A51544">
              <w:rPr>
                <w:sz w:val="20"/>
                <w:szCs w:val="20"/>
              </w:rPr>
              <w:t xml:space="preserve"> – Woodbridge, VA</w:t>
            </w:r>
          </w:p>
          <w:p w14:paraId="4C98F1AA" w14:textId="77777777" w:rsidR="00AA66EF" w:rsidRPr="00A51544" w:rsidRDefault="00AA66EF" w:rsidP="00AA66EF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April 2021 – February 2022</w:t>
            </w:r>
          </w:p>
          <w:p w14:paraId="2399CDC9" w14:textId="050768B0" w:rsidR="00AA66EF" w:rsidRPr="00A51544" w:rsidRDefault="00070B41" w:rsidP="00A5154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Maximize</w:t>
            </w:r>
            <w:r w:rsidR="00E9186A" w:rsidRPr="00A51544">
              <w:rPr>
                <w:sz w:val="20"/>
                <w:szCs w:val="20"/>
              </w:rPr>
              <w:t xml:space="preserve"> customer satisfaction </w:t>
            </w:r>
            <w:r w:rsidR="008D77F9">
              <w:rPr>
                <w:sz w:val="20"/>
                <w:szCs w:val="20"/>
              </w:rPr>
              <w:t>while being</w:t>
            </w:r>
            <w:r w:rsidR="00E9186A" w:rsidRPr="00A51544">
              <w:rPr>
                <w:sz w:val="20"/>
                <w:szCs w:val="20"/>
              </w:rPr>
              <w:t xml:space="preserve"> extremely flexible. Collaborated with fellow associates and managers to solve issues in a timely manner.</w:t>
            </w:r>
          </w:p>
        </w:tc>
      </w:tr>
      <w:tr w:rsidR="00927723" w:rsidRPr="00A51544" w14:paraId="3490B440" w14:textId="77777777" w:rsidTr="00A51544">
        <w:tc>
          <w:tcPr>
            <w:tcW w:w="1710" w:type="dxa"/>
          </w:tcPr>
          <w:p w14:paraId="4A847B52" w14:textId="77777777" w:rsidR="00927723" w:rsidRPr="00A51544" w:rsidRDefault="00927723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Education</w:t>
            </w:r>
          </w:p>
        </w:tc>
        <w:tc>
          <w:tcPr>
            <w:tcW w:w="9180" w:type="dxa"/>
          </w:tcPr>
          <w:p w14:paraId="577BE5A9" w14:textId="7E6944C2" w:rsidR="00927723" w:rsidRPr="00A51544" w:rsidRDefault="00E9186A" w:rsidP="009A7D30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George Mason university</w:t>
            </w:r>
            <w:r w:rsidR="00F16BE0" w:rsidRPr="00A51544">
              <w:rPr>
                <w:rStyle w:val="Strong"/>
                <w:sz w:val="20"/>
                <w:szCs w:val="20"/>
              </w:rPr>
              <w:t xml:space="preserve"> </w:t>
            </w:r>
            <w:r w:rsidR="00F16BE0" w:rsidRPr="00A51544">
              <w:rPr>
                <w:rStyle w:val="Strong"/>
                <w:b w:val="0"/>
                <w:bCs w:val="0"/>
                <w:sz w:val="20"/>
                <w:szCs w:val="20"/>
              </w:rPr>
              <w:t>2022 – PRESENT</w:t>
            </w:r>
          </w:p>
          <w:p w14:paraId="47265B50" w14:textId="2CF23E99" w:rsidR="00927723" w:rsidRPr="00A51544" w:rsidRDefault="00E9186A" w:rsidP="009A7D30">
            <w:pPr>
              <w:pStyle w:val="Heading3"/>
              <w:outlineLvl w:val="2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 xml:space="preserve">B.S. </w:t>
            </w:r>
            <w:r w:rsidR="00EC083E">
              <w:rPr>
                <w:sz w:val="20"/>
                <w:szCs w:val="20"/>
              </w:rPr>
              <w:t>computer science</w:t>
            </w:r>
            <w:r w:rsidR="00CF030B">
              <w:rPr>
                <w:sz w:val="20"/>
                <w:szCs w:val="20"/>
              </w:rPr>
              <w:t xml:space="preserve"> (iN PROGRESS)</w:t>
            </w:r>
          </w:p>
          <w:p w14:paraId="13DF7D6E" w14:textId="77777777" w:rsidR="00F16BE0" w:rsidRPr="00A51544" w:rsidRDefault="00E9186A" w:rsidP="00F16BE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Honors College</w:t>
            </w:r>
          </w:p>
          <w:p w14:paraId="5EAA8104" w14:textId="008F4890" w:rsidR="00E9186A" w:rsidRPr="00A51544" w:rsidRDefault="00E9186A" w:rsidP="00F16BE0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Mathematics: Discrete Mathematics, Honors Calculus 3</w:t>
            </w:r>
          </w:p>
          <w:p w14:paraId="6693272B" w14:textId="0235DDD3" w:rsidR="00F16BE0" w:rsidRPr="00A51544" w:rsidRDefault="00E9186A" w:rsidP="00CF030B">
            <w:pPr>
              <w:pStyle w:val="Heading3"/>
              <w:outlineLvl w:val="2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CF030B">
              <w:rPr>
                <w:rStyle w:val="Strong"/>
                <w:color w:val="auto"/>
                <w:sz w:val="20"/>
                <w:szCs w:val="20"/>
              </w:rPr>
              <w:t>Northern Virginia Community College</w:t>
            </w:r>
            <w:r w:rsidR="00CF030B" w:rsidRPr="00CF030B">
              <w:rPr>
                <w:rStyle w:val="Strong"/>
                <w:color w:val="auto"/>
                <w:sz w:val="20"/>
                <w:szCs w:val="20"/>
              </w:rPr>
              <w:t xml:space="preserve"> </w:t>
            </w:r>
            <w:r w:rsidR="00F16BE0" w:rsidRPr="00CF030B">
              <w:rPr>
                <w:rStyle w:val="Strong"/>
                <w:b w:val="0"/>
                <w:bCs w:val="0"/>
                <w:color w:val="auto"/>
                <w:sz w:val="20"/>
                <w:szCs w:val="20"/>
              </w:rPr>
              <w:t>2020-2022</w:t>
            </w:r>
          </w:p>
          <w:p w14:paraId="28E18D6E" w14:textId="77777777" w:rsidR="00F16BE0" w:rsidRPr="00A51544" w:rsidRDefault="00E9186A" w:rsidP="00F16BE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Mathematics: Linear Algebra, Calculus (1 and 2), University Physics</w:t>
            </w:r>
          </w:p>
          <w:p w14:paraId="2C7FC3E0" w14:textId="06814931" w:rsidR="00E9186A" w:rsidRPr="00A51544" w:rsidRDefault="00E9186A" w:rsidP="00F16BE0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Programming: Java</w:t>
            </w:r>
          </w:p>
          <w:p w14:paraId="613092B1" w14:textId="0895AD47" w:rsidR="00E9186A" w:rsidRPr="00A51544" w:rsidRDefault="00E9186A" w:rsidP="00E9186A">
            <w:pPr>
              <w:pStyle w:val="Heading2"/>
              <w:outlineLvl w:val="1"/>
              <w:rPr>
                <w:sz w:val="20"/>
                <w:szCs w:val="20"/>
              </w:rPr>
            </w:pPr>
            <w:r w:rsidRPr="00A51544">
              <w:rPr>
                <w:rStyle w:val="Strong"/>
                <w:sz w:val="20"/>
                <w:szCs w:val="20"/>
              </w:rPr>
              <w:t>Potomac senior high school</w:t>
            </w:r>
            <w:r w:rsidRPr="00A51544">
              <w:rPr>
                <w:sz w:val="20"/>
                <w:szCs w:val="20"/>
              </w:rPr>
              <w:t>, dumfries, va</w:t>
            </w:r>
          </w:p>
          <w:p w14:paraId="2B2355D5" w14:textId="47332C88" w:rsidR="00F16BE0" w:rsidRPr="00A51544" w:rsidRDefault="00F16BE0" w:rsidP="00F16BE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Several Cambridge and AP classes such as: AP Statistics, AP Computer Science, AICE Physics, AICE Mechanics, AICE English, AICE Math, AICE Global Perspective</w:t>
            </w:r>
          </w:p>
          <w:p w14:paraId="22CFA500" w14:textId="77777777" w:rsidR="00F16BE0" w:rsidRPr="00A51544" w:rsidRDefault="00F16BE0" w:rsidP="00F16BE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Part of National Technical Honor Society and Math Honor Society</w:t>
            </w:r>
          </w:p>
          <w:p w14:paraId="2589DA84" w14:textId="548283E8" w:rsidR="00E9186A" w:rsidRPr="00A51544" w:rsidRDefault="00F16BE0" w:rsidP="00F16BE0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3.962 GPA and 1380 SAT</w:t>
            </w:r>
          </w:p>
        </w:tc>
      </w:tr>
      <w:tr w:rsidR="00927723" w:rsidRPr="00A51544" w14:paraId="2A491134" w14:textId="77777777" w:rsidTr="00A51544">
        <w:tc>
          <w:tcPr>
            <w:tcW w:w="1710" w:type="dxa"/>
          </w:tcPr>
          <w:p w14:paraId="2E5FBADE" w14:textId="249168B5" w:rsidR="00927723" w:rsidRPr="00A51544" w:rsidRDefault="00F16BE0" w:rsidP="009A7D30">
            <w:pPr>
              <w:pStyle w:val="Heading1"/>
              <w:outlineLvl w:val="0"/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>PROJECTS</w:t>
            </w:r>
          </w:p>
        </w:tc>
        <w:tc>
          <w:tcPr>
            <w:tcW w:w="9180" w:type="dxa"/>
          </w:tcPr>
          <w:p w14:paraId="2990924B" w14:textId="1816F10C" w:rsidR="00927723" w:rsidRPr="00A51544" w:rsidRDefault="00F16BE0" w:rsidP="009A7D30">
            <w:pPr>
              <w:rPr>
                <w:sz w:val="20"/>
                <w:szCs w:val="20"/>
              </w:rPr>
            </w:pPr>
            <w:r w:rsidRPr="00A51544">
              <w:rPr>
                <w:sz w:val="20"/>
                <w:szCs w:val="20"/>
              </w:rPr>
              <w:t xml:space="preserve">Portfolio Website (HTML, CSS, JS) - </w:t>
            </w:r>
            <w:r w:rsidR="00EC3BF5" w:rsidRPr="00EC3BF5">
              <w:rPr>
                <w:sz w:val="20"/>
                <w:szCs w:val="20"/>
              </w:rPr>
              <w:t>https://eskayen.github.io/portfolio/</w:t>
            </w:r>
            <w:bookmarkStart w:id="0" w:name="_GoBack"/>
            <w:bookmarkEnd w:id="0"/>
          </w:p>
        </w:tc>
      </w:tr>
    </w:tbl>
    <w:p w14:paraId="2FE54EA3" w14:textId="77777777" w:rsidR="002C74C0" w:rsidRPr="00A51544" w:rsidRDefault="00E74BB0" w:rsidP="0068504D">
      <w:pPr>
        <w:rPr>
          <w:sz w:val="20"/>
          <w:szCs w:val="20"/>
        </w:rPr>
      </w:pPr>
    </w:p>
    <w:sectPr w:rsidR="002C74C0" w:rsidRPr="00A51544" w:rsidSect="0068504D">
      <w:footerReference w:type="default" r:id="rId8"/>
      <w:pgSz w:w="12240" w:h="15840"/>
      <w:pgMar w:top="450" w:right="1584" w:bottom="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96E5B" w14:textId="77777777" w:rsidR="00E74BB0" w:rsidRDefault="00E74BB0" w:rsidP="00927723">
      <w:pPr>
        <w:spacing w:after="0" w:line="240" w:lineRule="auto"/>
      </w:pPr>
      <w:r>
        <w:separator/>
      </w:r>
    </w:p>
  </w:endnote>
  <w:endnote w:type="continuationSeparator" w:id="0">
    <w:p w14:paraId="5D61A6C1" w14:textId="77777777" w:rsidR="00E74BB0" w:rsidRDefault="00E74BB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EA6D9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E7E9C" w14:textId="77777777" w:rsidR="00E74BB0" w:rsidRDefault="00E74BB0" w:rsidP="00927723">
      <w:pPr>
        <w:spacing w:after="0" w:line="240" w:lineRule="auto"/>
      </w:pPr>
      <w:r>
        <w:separator/>
      </w:r>
    </w:p>
  </w:footnote>
  <w:footnote w:type="continuationSeparator" w:id="0">
    <w:p w14:paraId="41282CFC" w14:textId="77777777" w:rsidR="00E74BB0" w:rsidRDefault="00E74BB0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323E"/>
    <w:multiLevelType w:val="hybridMultilevel"/>
    <w:tmpl w:val="BD0C0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8767A"/>
    <w:multiLevelType w:val="hybridMultilevel"/>
    <w:tmpl w:val="ED660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0828"/>
    <w:multiLevelType w:val="hybridMultilevel"/>
    <w:tmpl w:val="2DC2D5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C6D"/>
    <w:multiLevelType w:val="hybridMultilevel"/>
    <w:tmpl w:val="A4DE58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2B63"/>
    <w:multiLevelType w:val="hybridMultilevel"/>
    <w:tmpl w:val="30EE8C9C"/>
    <w:lvl w:ilvl="0" w:tplc="E4CE4F2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25D8A"/>
    <w:multiLevelType w:val="hybridMultilevel"/>
    <w:tmpl w:val="06A40EFE"/>
    <w:lvl w:ilvl="0" w:tplc="2CBCB1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4453"/>
    <w:multiLevelType w:val="hybridMultilevel"/>
    <w:tmpl w:val="EE2246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431E2"/>
    <w:multiLevelType w:val="hybridMultilevel"/>
    <w:tmpl w:val="DA1E2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54598"/>
    <w:multiLevelType w:val="hybridMultilevel"/>
    <w:tmpl w:val="2A94D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EF"/>
    <w:rsid w:val="00066150"/>
    <w:rsid w:val="00070B41"/>
    <w:rsid w:val="000C7D35"/>
    <w:rsid w:val="000D6691"/>
    <w:rsid w:val="001418B9"/>
    <w:rsid w:val="00146459"/>
    <w:rsid w:val="00212D4D"/>
    <w:rsid w:val="00293B83"/>
    <w:rsid w:val="002E3903"/>
    <w:rsid w:val="00346D44"/>
    <w:rsid w:val="00524EEF"/>
    <w:rsid w:val="005C5955"/>
    <w:rsid w:val="0065564C"/>
    <w:rsid w:val="0068504D"/>
    <w:rsid w:val="006A3CE7"/>
    <w:rsid w:val="008D77F9"/>
    <w:rsid w:val="00927723"/>
    <w:rsid w:val="00A51544"/>
    <w:rsid w:val="00AA66EF"/>
    <w:rsid w:val="00B50C46"/>
    <w:rsid w:val="00BF2B70"/>
    <w:rsid w:val="00C45CC3"/>
    <w:rsid w:val="00CA1FD5"/>
    <w:rsid w:val="00CF030B"/>
    <w:rsid w:val="00CF7A68"/>
    <w:rsid w:val="00E74BB0"/>
    <w:rsid w:val="00E9186A"/>
    <w:rsid w:val="00EC083E"/>
    <w:rsid w:val="00EC3BF5"/>
    <w:rsid w:val="00F132C7"/>
    <w:rsid w:val="00F16BE0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1E7F"/>
  <w15:chartTrackingRefBased/>
  <w15:docId w15:val="{55549FAE-45F0-4548-9F07-9EF4419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86A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86A"/>
    <w:pPr>
      <w:spacing w:after="160" w:line="259" w:lineRule="auto"/>
      <w:ind w:left="720"/>
      <w:contextualSpacing/>
    </w:pPr>
    <w:rPr>
      <w:color w:val="auto"/>
    </w:rPr>
  </w:style>
  <w:style w:type="character" w:styleId="Hyperlink">
    <w:name w:val="Hyperlink"/>
    <w:basedOn w:val="DefaultParagraphFont"/>
    <w:uiPriority w:val="99"/>
    <w:unhideWhenUsed/>
    <w:rsid w:val="00F16BE0"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7A68"/>
    <w:rPr>
      <w:color w:val="F792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ad-niazi-89409019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ha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73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Niazi</dc:creator>
  <cp:keywords/>
  <dc:description/>
  <cp:lastModifiedBy>Saad</cp:lastModifiedBy>
  <cp:revision>19</cp:revision>
  <dcterms:created xsi:type="dcterms:W3CDTF">2022-10-09T12:54:00Z</dcterms:created>
  <dcterms:modified xsi:type="dcterms:W3CDTF">2022-10-16T20:59:00Z</dcterms:modified>
</cp:coreProperties>
</file>